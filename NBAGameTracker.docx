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D0D0D" w:themeColor="text1" w:themeTint="F2"/>
  <w:body>
    <w:sdt>
      <w:sdtPr>
        <w:rPr>
          <w:rFonts w:asciiTheme="majorHAnsi" w:eastAsiaTheme="majorEastAsia" w:hAnsiTheme="majorHAnsi" w:cstheme="majorBidi"/>
          <w:caps/>
          <w:color w:val="CFBA6B"/>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B40C1" w:rsidRPr="008B40C1">
            <w:trPr>
              <w:trHeight w:val="2880"/>
              <w:jc w:val="center"/>
            </w:trPr>
            <w:tc>
              <w:tcPr>
                <w:tcW w:w="5000" w:type="pct"/>
              </w:tcPr>
              <w:p w:rsidR="008B40C1" w:rsidRDefault="008B40C1" w:rsidP="003E1D56">
                <w:pPr>
                  <w:pStyle w:val="NoSpacing"/>
                  <w:jc w:val="center"/>
                  <w:rPr>
                    <w:rFonts w:asciiTheme="majorHAnsi" w:eastAsiaTheme="majorEastAsia" w:hAnsiTheme="majorHAnsi" w:cstheme="majorBidi"/>
                    <w:caps/>
                    <w:color w:val="CFBA6B"/>
                  </w:rPr>
                </w:pPr>
                <w:r>
                  <w:rPr>
                    <w:noProof/>
                    <w:lang w:eastAsia="zh-CN"/>
                  </w:rPr>
                  <w:drawing>
                    <wp:inline distT="0" distB="0" distL="0" distR="0" wp14:anchorId="48B859D0" wp14:editId="635A571A">
                      <wp:extent cx="1143000" cy="914400"/>
                      <wp:effectExtent l="0" t="0" r="0" b="0"/>
                      <wp:docPr id="3" name="Picture 3" descr="C:\Users\Edward Song\AppData\Local\Microsoft\Windows\INetCacheContent.Word\somberlain_stud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ard Song\AppData\Local\Microsoft\Windows\INetCacheContent.Word\somberlain_studi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609" cy="915687"/>
                              </a:xfrm>
                              <a:prstGeom prst="rect">
                                <a:avLst/>
                              </a:prstGeom>
                              <a:noFill/>
                              <a:ln>
                                <a:noFill/>
                              </a:ln>
                            </pic:spPr>
                          </pic:pic>
                        </a:graphicData>
                      </a:graphic>
                    </wp:inline>
                  </w:drawing>
                </w:r>
              </w:p>
              <w:p w:rsidR="008B40C1" w:rsidRDefault="008B40C1" w:rsidP="008B40C1"/>
              <w:sdt>
                <w:sdtPr>
                  <w:rPr>
                    <w:rFonts w:asciiTheme="majorHAnsi" w:eastAsiaTheme="majorEastAsia" w:hAnsiTheme="majorHAnsi" w:cstheme="majorBidi"/>
                    <w:caps/>
                    <w:color w:val="CFBA6B"/>
                  </w:rPr>
                  <w:alias w:val="Company"/>
                  <w:id w:val="15524243"/>
                  <w:dataBinding w:prefixMappings="xmlns:ns0='http://schemas.openxmlformats.org/officeDocument/2006/extended-properties'" w:xpath="/ns0:Properties[1]/ns0:Company[1]" w:storeItemID="{6668398D-A668-4E3E-A5EB-62B293D839F1}"/>
                  <w:text/>
                </w:sdtPr>
                <w:sdtContent>
                  <w:p w:rsidR="003E1D56" w:rsidRPr="008B40C1" w:rsidRDefault="008B40C1" w:rsidP="008B40C1">
                    <w:pPr>
                      <w:jc w:val="center"/>
                    </w:pPr>
                    <w:r w:rsidRPr="008B40C1">
                      <w:rPr>
                        <w:rFonts w:asciiTheme="majorHAnsi" w:eastAsiaTheme="majorEastAsia" w:hAnsiTheme="majorHAnsi" w:cstheme="majorBidi"/>
                        <w:caps/>
                        <w:color w:val="CFBA6B"/>
                      </w:rPr>
                      <w:t>sOMBERLAIN STUDIOS presents</w:t>
                    </w:r>
                  </w:p>
                </w:sdtContent>
              </w:sdt>
            </w:tc>
          </w:tr>
          <w:tr w:rsidR="008B40C1" w:rsidRPr="008B40C1">
            <w:trPr>
              <w:trHeight w:val="1440"/>
              <w:jc w:val="center"/>
            </w:trPr>
            <w:sdt>
              <w:sdtPr>
                <w:rPr>
                  <w:rFonts w:asciiTheme="majorHAnsi" w:eastAsiaTheme="majorEastAsia" w:hAnsiTheme="majorHAnsi" w:cstheme="majorBidi"/>
                  <w:color w:val="CFBA6B"/>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Pr="008B40C1" w:rsidRDefault="00253BDA" w:rsidP="003E1D56">
                    <w:pPr>
                      <w:pStyle w:val="NoSpacing"/>
                      <w:jc w:val="center"/>
                      <w:rPr>
                        <w:rFonts w:asciiTheme="majorHAnsi" w:eastAsiaTheme="majorEastAsia" w:hAnsiTheme="majorHAnsi" w:cstheme="majorBidi"/>
                        <w:color w:val="CFBA6B"/>
                        <w:sz w:val="80"/>
                        <w:szCs w:val="80"/>
                      </w:rPr>
                    </w:pPr>
                    <w:r w:rsidRPr="008B40C1">
                      <w:rPr>
                        <w:rFonts w:asciiTheme="majorHAnsi" w:eastAsiaTheme="majorEastAsia" w:hAnsiTheme="majorHAnsi" w:cstheme="majorBidi"/>
                        <w:color w:val="CFBA6B"/>
                        <w:sz w:val="56"/>
                        <w:szCs w:val="56"/>
                      </w:rPr>
                      <w:t>NBA Game Tracker</w:t>
                    </w:r>
                  </w:p>
                </w:tc>
              </w:sdtContent>
            </w:sdt>
          </w:tr>
          <w:tr w:rsidR="008B40C1" w:rsidRPr="008B40C1">
            <w:trPr>
              <w:trHeight w:val="720"/>
              <w:jc w:val="center"/>
            </w:trPr>
            <w:tc>
              <w:tcPr>
                <w:tcW w:w="5000" w:type="pct"/>
                <w:tcBorders>
                  <w:top w:val="single" w:sz="4" w:space="0" w:color="4F81BD" w:themeColor="accent1"/>
                </w:tcBorders>
                <w:vAlign w:val="center"/>
              </w:tcPr>
              <w:p w:rsidR="003E1D56" w:rsidRPr="008B40C1" w:rsidRDefault="00D17368" w:rsidP="003E1D56">
                <w:pPr>
                  <w:pStyle w:val="NoSpacing"/>
                  <w:jc w:val="center"/>
                  <w:rPr>
                    <w:rFonts w:asciiTheme="majorHAnsi" w:eastAsiaTheme="majorEastAsia" w:hAnsiTheme="majorHAnsi" w:cstheme="majorBidi"/>
                    <w:b/>
                    <w:color w:val="CFBA6B"/>
                    <w:sz w:val="32"/>
                    <w:szCs w:val="32"/>
                  </w:rPr>
                </w:pPr>
                <w:sdt>
                  <w:sdtPr>
                    <w:rPr>
                      <w:rFonts w:asciiTheme="majorHAnsi" w:eastAsiaTheme="majorEastAsia" w:hAnsiTheme="majorHAnsi" w:cstheme="majorBidi"/>
                      <w:color w:val="CFBA6B"/>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253BDA" w:rsidRPr="008B40C1">
                      <w:rPr>
                        <w:rFonts w:asciiTheme="majorHAnsi" w:eastAsiaTheme="majorEastAsia" w:hAnsiTheme="majorHAnsi" w:cstheme="majorBidi"/>
                        <w:color w:val="CFBA6B"/>
                        <w:sz w:val="32"/>
                        <w:szCs w:val="32"/>
                      </w:rPr>
                      <w:t>Track and display information of past and current NBA games</w:t>
                    </w:r>
                  </w:sdtContent>
                </w:sdt>
              </w:p>
            </w:tc>
          </w:tr>
          <w:tr w:rsidR="008B40C1" w:rsidRPr="008B40C1">
            <w:trPr>
              <w:trHeight w:val="360"/>
              <w:jc w:val="center"/>
            </w:trPr>
            <w:tc>
              <w:tcPr>
                <w:tcW w:w="5000" w:type="pct"/>
                <w:vAlign w:val="center"/>
              </w:tcPr>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253BDA">
                <w:pPr>
                  <w:pStyle w:val="NoSpacing"/>
                  <w:jc w:val="center"/>
                  <w:rPr>
                    <w:color w:val="CFBA6B"/>
                    <w:sz w:val="24"/>
                    <w:szCs w:val="24"/>
                  </w:rPr>
                </w:pPr>
                <w:r w:rsidRPr="008B40C1">
                  <w:rPr>
                    <w:color w:val="CFBA6B"/>
                    <w:sz w:val="24"/>
                    <w:szCs w:val="24"/>
                  </w:rPr>
                  <w:t>Version 0.1</w:t>
                </w:r>
              </w:p>
              <w:p w:rsidR="003E1D56" w:rsidRPr="008B40C1" w:rsidRDefault="003E1D56">
                <w:pPr>
                  <w:pStyle w:val="NoSpacing"/>
                  <w:jc w:val="center"/>
                  <w:rPr>
                    <w:color w:val="CFBA6B"/>
                  </w:rPr>
                </w:pPr>
              </w:p>
              <w:p w:rsidR="003E1D56" w:rsidRPr="008B40C1" w:rsidRDefault="003E1D56">
                <w:pPr>
                  <w:pStyle w:val="NoSpacing"/>
                  <w:jc w:val="center"/>
                  <w:rPr>
                    <w:color w:val="CFBA6B"/>
                  </w:rPr>
                </w:pPr>
                <w:r w:rsidRPr="008B40C1">
                  <w:rPr>
                    <w:color w:val="CFBA6B"/>
                  </w:rPr>
                  <w:t xml:space="preserve">All work Copyright © </w:t>
                </w:r>
                <w:r w:rsidR="00041C8A" w:rsidRPr="008B40C1">
                  <w:rPr>
                    <w:color w:val="CFBA6B"/>
                  </w:rPr>
                  <w:t>201</w:t>
                </w:r>
                <w:r w:rsidR="00CB7D12" w:rsidRPr="008B40C1">
                  <w:rPr>
                    <w:color w:val="CFBA6B"/>
                  </w:rPr>
                  <w:t>6 by Somberlain Studios</w:t>
                </w:r>
                <w:r w:rsidRPr="008B40C1">
                  <w:rPr>
                    <w:color w:val="CFBA6B"/>
                  </w:rPr>
                  <w:t>.</w:t>
                </w:r>
              </w:p>
              <w:p w:rsidR="003E1D56" w:rsidRPr="008B40C1" w:rsidRDefault="003E1D56">
                <w:pPr>
                  <w:pStyle w:val="NoSpacing"/>
                  <w:jc w:val="center"/>
                  <w:rPr>
                    <w:color w:val="CFBA6B"/>
                  </w:rPr>
                </w:pPr>
                <w:r w:rsidRPr="008B40C1">
                  <w:rPr>
                    <w:color w:val="CFBA6B"/>
                  </w:rPr>
                  <w:t>All rights reserved.</w:t>
                </w:r>
              </w:p>
              <w:p w:rsidR="003E1D56" w:rsidRPr="008B40C1" w:rsidRDefault="003E1D56">
                <w:pPr>
                  <w:pStyle w:val="NoSpacing"/>
                  <w:jc w:val="center"/>
                  <w:rPr>
                    <w:color w:val="CFBA6B"/>
                  </w:rPr>
                </w:pPr>
              </w:p>
              <w:p w:rsidR="003E1D56" w:rsidRPr="008B40C1" w:rsidRDefault="003E1D56">
                <w:pPr>
                  <w:pStyle w:val="NoSpacing"/>
                  <w:jc w:val="center"/>
                  <w:rPr>
                    <w:color w:val="CFBA6B"/>
                  </w:rPr>
                </w:pPr>
              </w:p>
              <w:p w:rsidR="003E1D56" w:rsidRPr="008B40C1" w:rsidRDefault="003E1D56">
                <w:pPr>
                  <w:pStyle w:val="NoSpacing"/>
                  <w:jc w:val="center"/>
                  <w:rPr>
                    <w:color w:val="CFBA6B"/>
                  </w:rPr>
                </w:pPr>
              </w:p>
            </w:tc>
          </w:tr>
        </w:tbl>
        <w:p w:rsidR="003E1D56" w:rsidRPr="008B40C1" w:rsidRDefault="00AB0BF0" w:rsidP="00AB0BF0">
          <w:pPr>
            <w:jc w:val="center"/>
            <w:rPr>
              <w:rFonts w:ascii="Cambria" w:hAnsi="Cambria"/>
              <w:b/>
              <w:color w:val="CFBA6B"/>
              <w:sz w:val="24"/>
              <w:szCs w:val="24"/>
            </w:rPr>
          </w:pPr>
          <w:r w:rsidRPr="008B40C1">
            <w:rPr>
              <w:rFonts w:ascii="Cambria" w:hAnsi="Cambria"/>
              <w:b/>
              <w:color w:val="CFBA6B"/>
              <w:sz w:val="24"/>
              <w:szCs w:val="24"/>
            </w:rPr>
            <w:t>Thiago de Andrade Souza</w:t>
          </w:r>
        </w:p>
        <w:p w:rsidR="00AB0BF0" w:rsidRPr="008B40C1" w:rsidRDefault="00AB0BF0" w:rsidP="00AB0BF0">
          <w:pPr>
            <w:jc w:val="center"/>
            <w:rPr>
              <w:rFonts w:ascii="Cambria" w:hAnsi="Cambria"/>
              <w:color w:val="CFBA6B"/>
              <w:sz w:val="24"/>
              <w:szCs w:val="24"/>
            </w:rPr>
          </w:pPr>
          <w:r w:rsidRPr="008B40C1">
            <w:rPr>
              <w:rFonts w:ascii="Cambria" w:hAnsi="Cambria"/>
              <w:b/>
              <w:color w:val="CFBA6B"/>
              <w:sz w:val="24"/>
              <w:szCs w:val="24"/>
            </w:rPr>
            <w:t>Edward Song</w:t>
          </w:r>
        </w:p>
        <w:p w:rsidR="003E1D56" w:rsidRPr="008B40C1" w:rsidRDefault="003E1D56">
          <w:pPr>
            <w:rPr>
              <w:color w:val="CFBA6B"/>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8B40C1" w:rsidRPr="008B40C1">
            <w:tc>
              <w:tcPr>
                <w:tcW w:w="5000" w:type="pct"/>
              </w:tcPr>
              <w:p w:rsidR="003E1D56" w:rsidRPr="008B40C1" w:rsidRDefault="00CB7D12" w:rsidP="00CB7D12">
                <w:pPr>
                  <w:pStyle w:val="NoSpacing"/>
                  <w:jc w:val="center"/>
                  <w:rPr>
                    <w:color w:val="CFBA6B"/>
                    <w:sz w:val="24"/>
                    <w:szCs w:val="24"/>
                  </w:rPr>
                </w:pPr>
                <w:r w:rsidRPr="008B40C1">
                  <w:rPr>
                    <w:color w:val="CFBA6B"/>
                    <w:sz w:val="24"/>
                    <w:szCs w:val="24"/>
                  </w:rPr>
                  <w:t xml:space="preserve">October </w:t>
                </w:r>
                <w:r w:rsidR="008B40C1">
                  <w:rPr>
                    <w:color w:val="CFBA6B"/>
                    <w:sz w:val="24"/>
                    <w:szCs w:val="24"/>
                  </w:rPr>
                  <w:t>7</w:t>
                </w:r>
                <w:r w:rsidRPr="008B40C1">
                  <w:rPr>
                    <w:color w:val="CFBA6B"/>
                    <w:sz w:val="24"/>
                    <w:szCs w:val="24"/>
                  </w:rPr>
                  <w:t xml:space="preserve">, </w:t>
                </w:r>
                <w:r w:rsidR="00021BBC" w:rsidRPr="008B40C1">
                  <w:rPr>
                    <w:color w:val="CFBA6B"/>
                    <w:sz w:val="24"/>
                    <w:szCs w:val="24"/>
                  </w:rPr>
                  <w:t>201</w:t>
                </w:r>
                <w:r w:rsidRPr="008B40C1">
                  <w:rPr>
                    <w:color w:val="CFBA6B"/>
                    <w:sz w:val="24"/>
                    <w:szCs w:val="24"/>
                  </w:rPr>
                  <w:t>6</w:t>
                </w:r>
              </w:p>
            </w:tc>
          </w:tr>
        </w:tbl>
        <w:p w:rsidR="003E1D56" w:rsidRPr="008B40C1" w:rsidRDefault="003E1D56">
          <w:pPr>
            <w:rPr>
              <w:color w:val="CFBA6B"/>
            </w:rPr>
          </w:pPr>
        </w:p>
        <w:p w:rsidR="003E1D56" w:rsidRPr="008B40C1" w:rsidRDefault="003E1D56">
          <w:pPr>
            <w:rPr>
              <w:color w:val="CFBA6B"/>
            </w:rPr>
          </w:pPr>
          <w:r w:rsidRPr="008B40C1">
            <w:rPr>
              <w:color w:val="CFBA6B"/>
            </w:rPr>
            <w:br w:type="page"/>
          </w:r>
        </w:p>
      </w:sdtContent>
    </w:sdt>
    <w:p w:rsidR="009A4D42" w:rsidRPr="008B40C1" w:rsidRDefault="009A4D42" w:rsidP="009A4D42">
      <w:pPr>
        <w:jc w:val="center"/>
        <w:rPr>
          <w:b/>
          <w:color w:val="CFBA6B"/>
          <w:sz w:val="24"/>
          <w:szCs w:val="24"/>
          <w:u w:val="single"/>
        </w:rPr>
      </w:pPr>
      <w:r w:rsidRPr="008B40C1">
        <w:rPr>
          <w:b/>
          <w:color w:val="CFBA6B"/>
          <w:sz w:val="24"/>
          <w:szCs w:val="24"/>
          <w:u w:val="single"/>
        </w:rPr>
        <w:lastRenderedPageBreak/>
        <w:t>Table of Contents</w:t>
      </w:r>
    </w:p>
    <w:sdt>
      <w:sdtPr>
        <w:rPr>
          <w:rFonts w:asciiTheme="minorHAnsi" w:eastAsiaTheme="minorEastAsia" w:hAnsiTheme="minorHAnsi" w:cstheme="minorBidi"/>
          <w:color w:val="CFBA6B"/>
          <w:sz w:val="22"/>
          <w:szCs w:val="22"/>
          <w:lang w:val="en-CA" w:eastAsia="zh-TW"/>
        </w:rPr>
        <w:id w:val="-2049989234"/>
        <w:docPartObj>
          <w:docPartGallery w:val="Table of Contents"/>
          <w:docPartUnique/>
        </w:docPartObj>
      </w:sdtPr>
      <w:sdtEndPr>
        <w:rPr>
          <w:b/>
          <w:bCs/>
          <w:noProof/>
        </w:rPr>
      </w:sdtEndPr>
      <w:sdtContent>
        <w:p w:rsidR="00BC60FD" w:rsidRDefault="00BC60FD">
          <w:pPr>
            <w:pStyle w:val="TOCHeading"/>
            <w:rPr>
              <w:color w:val="CFBA6B"/>
            </w:rPr>
          </w:pPr>
          <w:r w:rsidRPr="008B40C1">
            <w:rPr>
              <w:color w:val="CFBA6B"/>
            </w:rPr>
            <w:t>Table of Contents</w:t>
          </w:r>
        </w:p>
        <w:p w:rsidR="00563874" w:rsidRPr="00563874" w:rsidRDefault="00563874" w:rsidP="00563874">
          <w:pPr>
            <w:rPr>
              <w:lang w:val="en-US" w:eastAsia="en-US"/>
            </w:rPr>
          </w:pPr>
        </w:p>
        <w:p w:rsidR="00563874" w:rsidRPr="00563874" w:rsidRDefault="00BC60FD">
          <w:pPr>
            <w:pStyle w:val="TOC2"/>
            <w:tabs>
              <w:tab w:val="right" w:leader="dot" w:pos="9350"/>
            </w:tabs>
            <w:rPr>
              <w:rFonts w:cstheme="minorBidi"/>
              <w:noProof/>
              <w:color w:val="CFBA6B"/>
              <w:lang w:val="en-CA" w:eastAsia="zh-CN"/>
            </w:rPr>
          </w:pPr>
          <w:r w:rsidRPr="00563874">
            <w:rPr>
              <w:color w:val="CFBA6B"/>
            </w:rPr>
            <w:fldChar w:fldCharType="begin"/>
          </w:r>
          <w:r w:rsidRPr="00563874">
            <w:rPr>
              <w:color w:val="CFBA6B"/>
            </w:rPr>
            <w:instrText xml:space="preserve"> TOC \o "1-3" \h \z \u </w:instrText>
          </w:r>
          <w:r w:rsidRPr="00563874">
            <w:rPr>
              <w:color w:val="CFBA6B"/>
            </w:rPr>
            <w:fldChar w:fldCharType="separate"/>
          </w:r>
          <w:hyperlink w:anchor="_Toc463613586" w:history="1">
            <w:r w:rsidR="00563874" w:rsidRPr="00563874">
              <w:rPr>
                <w:rStyle w:val="Hyperlink"/>
                <w:noProof/>
                <w:color w:val="CFBA6B"/>
              </w:rPr>
              <w:t>Site Overview</w:t>
            </w:r>
            <w:r w:rsidR="00563874" w:rsidRPr="00563874">
              <w:rPr>
                <w:noProof/>
                <w:webHidden/>
                <w:color w:val="CFBA6B"/>
              </w:rPr>
              <w:tab/>
            </w:r>
            <w:r w:rsidR="00563874" w:rsidRPr="00563874">
              <w:rPr>
                <w:noProof/>
                <w:webHidden/>
                <w:color w:val="CFBA6B"/>
              </w:rPr>
              <w:fldChar w:fldCharType="begin"/>
            </w:r>
            <w:r w:rsidR="00563874" w:rsidRPr="00563874">
              <w:rPr>
                <w:noProof/>
                <w:webHidden/>
                <w:color w:val="CFBA6B"/>
              </w:rPr>
              <w:instrText xml:space="preserve"> PAGEREF _Toc463613586 \h </w:instrText>
            </w:r>
            <w:r w:rsidR="00563874" w:rsidRPr="00563874">
              <w:rPr>
                <w:noProof/>
                <w:webHidden/>
                <w:color w:val="CFBA6B"/>
              </w:rPr>
            </w:r>
            <w:r w:rsidR="00563874" w:rsidRPr="00563874">
              <w:rPr>
                <w:noProof/>
                <w:webHidden/>
                <w:color w:val="CFBA6B"/>
              </w:rPr>
              <w:fldChar w:fldCharType="separate"/>
            </w:r>
            <w:r w:rsidR="00563874" w:rsidRPr="00563874">
              <w:rPr>
                <w:noProof/>
                <w:webHidden/>
                <w:color w:val="CFBA6B"/>
              </w:rPr>
              <w:t>4</w:t>
            </w:r>
            <w:r w:rsidR="00563874" w:rsidRPr="00563874">
              <w:rPr>
                <w:noProof/>
                <w:webHidden/>
                <w:color w:val="CFBA6B"/>
              </w:rPr>
              <w:fldChar w:fldCharType="end"/>
            </w:r>
          </w:hyperlink>
        </w:p>
        <w:p w:rsidR="00563874" w:rsidRPr="00563874" w:rsidRDefault="00563874">
          <w:pPr>
            <w:pStyle w:val="TOC2"/>
            <w:tabs>
              <w:tab w:val="right" w:leader="dot" w:pos="9350"/>
            </w:tabs>
            <w:rPr>
              <w:rFonts w:cstheme="minorBidi"/>
              <w:noProof/>
              <w:color w:val="CFBA6B"/>
              <w:lang w:val="en-CA" w:eastAsia="zh-CN"/>
            </w:rPr>
          </w:pPr>
          <w:hyperlink w:anchor="_Toc463613587" w:history="1">
            <w:r w:rsidRPr="00563874">
              <w:rPr>
                <w:rStyle w:val="Hyperlink"/>
                <w:noProof/>
                <w:color w:val="CFBA6B"/>
              </w:rPr>
              <w:t>Site Structure</w:t>
            </w:r>
            <w:r w:rsidRPr="00563874">
              <w:rPr>
                <w:noProof/>
                <w:webHidden/>
                <w:color w:val="CFBA6B"/>
              </w:rPr>
              <w:tab/>
            </w:r>
            <w:r w:rsidRPr="00563874">
              <w:rPr>
                <w:noProof/>
                <w:webHidden/>
                <w:color w:val="CFBA6B"/>
              </w:rPr>
              <w:fldChar w:fldCharType="begin"/>
            </w:r>
            <w:r w:rsidRPr="00563874">
              <w:rPr>
                <w:noProof/>
                <w:webHidden/>
                <w:color w:val="CFBA6B"/>
              </w:rPr>
              <w:instrText xml:space="preserve"> PAGEREF _Toc463613587 \h </w:instrText>
            </w:r>
            <w:r w:rsidRPr="00563874">
              <w:rPr>
                <w:noProof/>
                <w:webHidden/>
                <w:color w:val="CFBA6B"/>
              </w:rPr>
            </w:r>
            <w:r w:rsidRPr="00563874">
              <w:rPr>
                <w:noProof/>
                <w:webHidden/>
                <w:color w:val="CFBA6B"/>
              </w:rPr>
              <w:fldChar w:fldCharType="separate"/>
            </w:r>
            <w:r w:rsidRPr="00563874">
              <w:rPr>
                <w:noProof/>
                <w:webHidden/>
                <w:color w:val="CFBA6B"/>
              </w:rPr>
              <w:t>4</w:t>
            </w:r>
            <w:r w:rsidRPr="00563874">
              <w:rPr>
                <w:noProof/>
                <w:webHidden/>
                <w:color w:val="CFBA6B"/>
              </w:rPr>
              <w:fldChar w:fldCharType="end"/>
            </w:r>
          </w:hyperlink>
        </w:p>
        <w:p w:rsidR="00563874" w:rsidRPr="00563874" w:rsidRDefault="00563874">
          <w:pPr>
            <w:pStyle w:val="TOC2"/>
            <w:tabs>
              <w:tab w:val="right" w:leader="dot" w:pos="9350"/>
            </w:tabs>
            <w:rPr>
              <w:rFonts w:cstheme="minorBidi"/>
              <w:noProof/>
              <w:color w:val="CFBA6B"/>
              <w:lang w:val="en-CA" w:eastAsia="zh-CN"/>
            </w:rPr>
          </w:pPr>
          <w:hyperlink w:anchor="_Toc463613588" w:history="1">
            <w:r w:rsidRPr="00563874">
              <w:rPr>
                <w:rStyle w:val="Hyperlink"/>
                <w:noProof/>
                <w:color w:val="CFBA6B"/>
              </w:rPr>
              <w:t>Color Scheme</w:t>
            </w:r>
            <w:r w:rsidRPr="00563874">
              <w:rPr>
                <w:noProof/>
                <w:webHidden/>
                <w:color w:val="CFBA6B"/>
              </w:rPr>
              <w:tab/>
            </w:r>
            <w:r w:rsidRPr="00563874">
              <w:rPr>
                <w:noProof/>
                <w:webHidden/>
                <w:color w:val="CFBA6B"/>
              </w:rPr>
              <w:fldChar w:fldCharType="begin"/>
            </w:r>
            <w:r w:rsidRPr="00563874">
              <w:rPr>
                <w:noProof/>
                <w:webHidden/>
                <w:color w:val="CFBA6B"/>
              </w:rPr>
              <w:instrText xml:space="preserve"> PAGEREF _Toc463613588 \h </w:instrText>
            </w:r>
            <w:r w:rsidRPr="00563874">
              <w:rPr>
                <w:noProof/>
                <w:webHidden/>
                <w:color w:val="CFBA6B"/>
              </w:rPr>
            </w:r>
            <w:r w:rsidRPr="00563874">
              <w:rPr>
                <w:noProof/>
                <w:webHidden/>
                <w:color w:val="CFBA6B"/>
              </w:rPr>
              <w:fldChar w:fldCharType="separate"/>
            </w:r>
            <w:r w:rsidRPr="00563874">
              <w:rPr>
                <w:noProof/>
                <w:webHidden/>
                <w:color w:val="CFBA6B"/>
              </w:rPr>
              <w:t>4</w:t>
            </w:r>
            <w:r w:rsidRPr="00563874">
              <w:rPr>
                <w:noProof/>
                <w:webHidden/>
                <w:color w:val="CFBA6B"/>
              </w:rPr>
              <w:fldChar w:fldCharType="end"/>
            </w:r>
          </w:hyperlink>
        </w:p>
        <w:p w:rsidR="00563874" w:rsidRPr="00563874" w:rsidRDefault="00563874">
          <w:pPr>
            <w:pStyle w:val="TOC2"/>
            <w:tabs>
              <w:tab w:val="right" w:leader="dot" w:pos="9350"/>
            </w:tabs>
            <w:rPr>
              <w:rFonts w:cstheme="minorBidi"/>
              <w:noProof/>
              <w:color w:val="CFBA6B"/>
              <w:lang w:val="en-CA" w:eastAsia="zh-CN"/>
            </w:rPr>
          </w:pPr>
          <w:hyperlink w:anchor="_Toc463613589" w:history="1">
            <w:r w:rsidRPr="00563874">
              <w:rPr>
                <w:rStyle w:val="Hyperlink"/>
                <w:noProof/>
                <w:color w:val="CFBA6B"/>
              </w:rPr>
              <w:t>Technologies</w:t>
            </w:r>
            <w:r w:rsidRPr="00563874">
              <w:rPr>
                <w:noProof/>
                <w:webHidden/>
                <w:color w:val="CFBA6B"/>
              </w:rPr>
              <w:tab/>
            </w:r>
            <w:r w:rsidRPr="00563874">
              <w:rPr>
                <w:noProof/>
                <w:webHidden/>
                <w:color w:val="CFBA6B"/>
              </w:rPr>
              <w:fldChar w:fldCharType="begin"/>
            </w:r>
            <w:r w:rsidRPr="00563874">
              <w:rPr>
                <w:noProof/>
                <w:webHidden/>
                <w:color w:val="CFBA6B"/>
              </w:rPr>
              <w:instrText xml:space="preserve"> PAGEREF _Toc463613589 \h </w:instrText>
            </w:r>
            <w:r w:rsidRPr="00563874">
              <w:rPr>
                <w:noProof/>
                <w:webHidden/>
                <w:color w:val="CFBA6B"/>
              </w:rPr>
            </w:r>
            <w:r w:rsidRPr="00563874">
              <w:rPr>
                <w:noProof/>
                <w:webHidden/>
                <w:color w:val="CFBA6B"/>
              </w:rPr>
              <w:fldChar w:fldCharType="separate"/>
            </w:r>
            <w:r w:rsidRPr="00563874">
              <w:rPr>
                <w:noProof/>
                <w:webHidden/>
                <w:color w:val="CFBA6B"/>
              </w:rPr>
              <w:t>4</w:t>
            </w:r>
            <w:r w:rsidRPr="00563874">
              <w:rPr>
                <w:noProof/>
                <w:webHidden/>
                <w:color w:val="CFBA6B"/>
              </w:rPr>
              <w:fldChar w:fldCharType="end"/>
            </w:r>
          </w:hyperlink>
        </w:p>
        <w:p w:rsidR="00563874" w:rsidRPr="00563874" w:rsidRDefault="00563874">
          <w:pPr>
            <w:pStyle w:val="TOC2"/>
            <w:tabs>
              <w:tab w:val="right" w:leader="dot" w:pos="9350"/>
            </w:tabs>
            <w:rPr>
              <w:rFonts w:cstheme="minorBidi"/>
              <w:noProof/>
              <w:color w:val="CFBA6B"/>
              <w:lang w:val="en-CA" w:eastAsia="zh-CN"/>
            </w:rPr>
          </w:pPr>
          <w:hyperlink w:anchor="_Toc463613590" w:history="1">
            <w:r w:rsidRPr="00563874">
              <w:rPr>
                <w:rStyle w:val="Hyperlink"/>
                <w:noProof/>
                <w:color w:val="CFBA6B"/>
              </w:rPr>
              <w:t>Initial Design</w:t>
            </w:r>
            <w:r w:rsidRPr="00563874">
              <w:rPr>
                <w:noProof/>
                <w:webHidden/>
                <w:color w:val="CFBA6B"/>
              </w:rPr>
              <w:tab/>
            </w:r>
            <w:r w:rsidRPr="00563874">
              <w:rPr>
                <w:noProof/>
                <w:webHidden/>
                <w:color w:val="CFBA6B"/>
              </w:rPr>
              <w:fldChar w:fldCharType="begin"/>
            </w:r>
            <w:r w:rsidRPr="00563874">
              <w:rPr>
                <w:noProof/>
                <w:webHidden/>
                <w:color w:val="CFBA6B"/>
              </w:rPr>
              <w:instrText xml:space="preserve"> PAGEREF _Toc463613590 \h </w:instrText>
            </w:r>
            <w:r w:rsidRPr="00563874">
              <w:rPr>
                <w:noProof/>
                <w:webHidden/>
                <w:color w:val="CFBA6B"/>
              </w:rPr>
            </w:r>
            <w:r w:rsidRPr="00563874">
              <w:rPr>
                <w:noProof/>
                <w:webHidden/>
                <w:color w:val="CFBA6B"/>
              </w:rPr>
              <w:fldChar w:fldCharType="separate"/>
            </w:r>
            <w:r w:rsidRPr="00563874">
              <w:rPr>
                <w:noProof/>
                <w:webHidden/>
                <w:color w:val="CFBA6B"/>
              </w:rPr>
              <w:t>5</w:t>
            </w:r>
            <w:r w:rsidRPr="00563874">
              <w:rPr>
                <w:noProof/>
                <w:webHidden/>
                <w:color w:val="CFBA6B"/>
              </w:rPr>
              <w:fldChar w:fldCharType="end"/>
            </w:r>
          </w:hyperlink>
        </w:p>
        <w:p w:rsidR="00563874" w:rsidRPr="00563874" w:rsidRDefault="00563874">
          <w:pPr>
            <w:pStyle w:val="TOC2"/>
            <w:tabs>
              <w:tab w:val="right" w:leader="dot" w:pos="9350"/>
            </w:tabs>
            <w:rPr>
              <w:rFonts w:cstheme="minorBidi"/>
              <w:noProof/>
              <w:color w:val="CFBA6B"/>
              <w:lang w:val="en-CA" w:eastAsia="zh-CN"/>
            </w:rPr>
          </w:pPr>
          <w:hyperlink w:anchor="_Toc463613591" w:history="1">
            <w:r w:rsidRPr="00563874">
              <w:rPr>
                <w:rStyle w:val="Hyperlink"/>
                <w:noProof/>
                <w:color w:val="CFBA6B"/>
              </w:rPr>
              <w:t>Prototype Site</w:t>
            </w:r>
            <w:r w:rsidRPr="00563874">
              <w:rPr>
                <w:noProof/>
                <w:webHidden/>
                <w:color w:val="CFBA6B"/>
              </w:rPr>
              <w:tab/>
            </w:r>
            <w:r w:rsidRPr="00563874">
              <w:rPr>
                <w:noProof/>
                <w:webHidden/>
                <w:color w:val="CFBA6B"/>
              </w:rPr>
              <w:fldChar w:fldCharType="begin"/>
            </w:r>
            <w:r w:rsidRPr="00563874">
              <w:rPr>
                <w:noProof/>
                <w:webHidden/>
                <w:color w:val="CFBA6B"/>
              </w:rPr>
              <w:instrText xml:space="preserve"> PAGEREF _Toc463613591 \h </w:instrText>
            </w:r>
            <w:r w:rsidRPr="00563874">
              <w:rPr>
                <w:noProof/>
                <w:webHidden/>
                <w:color w:val="CFBA6B"/>
              </w:rPr>
            </w:r>
            <w:r w:rsidRPr="00563874">
              <w:rPr>
                <w:noProof/>
                <w:webHidden/>
                <w:color w:val="CFBA6B"/>
              </w:rPr>
              <w:fldChar w:fldCharType="separate"/>
            </w:r>
            <w:r w:rsidRPr="00563874">
              <w:rPr>
                <w:noProof/>
                <w:webHidden/>
                <w:color w:val="CFBA6B"/>
              </w:rPr>
              <w:t>8</w:t>
            </w:r>
            <w:r w:rsidRPr="00563874">
              <w:rPr>
                <w:noProof/>
                <w:webHidden/>
                <w:color w:val="CFBA6B"/>
              </w:rPr>
              <w:fldChar w:fldCharType="end"/>
            </w:r>
          </w:hyperlink>
        </w:p>
        <w:p w:rsidR="00563874" w:rsidRPr="00563874" w:rsidRDefault="00563874">
          <w:pPr>
            <w:pStyle w:val="TOC2"/>
            <w:tabs>
              <w:tab w:val="right" w:leader="dot" w:pos="9350"/>
            </w:tabs>
            <w:rPr>
              <w:rFonts w:cstheme="minorBidi"/>
              <w:noProof/>
              <w:color w:val="CFBA6B"/>
              <w:lang w:val="en-CA" w:eastAsia="zh-CN"/>
            </w:rPr>
          </w:pPr>
          <w:hyperlink w:anchor="_Toc463613592" w:history="1">
            <w:r w:rsidRPr="00563874">
              <w:rPr>
                <w:rStyle w:val="Hyperlink"/>
                <w:noProof/>
                <w:color w:val="CFBA6B"/>
              </w:rPr>
              <w:t>Future Features</w:t>
            </w:r>
            <w:r w:rsidRPr="00563874">
              <w:rPr>
                <w:noProof/>
                <w:webHidden/>
                <w:color w:val="CFBA6B"/>
              </w:rPr>
              <w:tab/>
            </w:r>
            <w:r w:rsidRPr="00563874">
              <w:rPr>
                <w:noProof/>
                <w:webHidden/>
                <w:color w:val="CFBA6B"/>
              </w:rPr>
              <w:fldChar w:fldCharType="begin"/>
            </w:r>
            <w:r w:rsidRPr="00563874">
              <w:rPr>
                <w:noProof/>
                <w:webHidden/>
                <w:color w:val="CFBA6B"/>
              </w:rPr>
              <w:instrText xml:space="preserve"> PAGEREF _Toc463613592 \h </w:instrText>
            </w:r>
            <w:r w:rsidRPr="00563874">
              <w:rPr>
                <w:noProof/>
                <w:webHidden/>
                <w:color w:val="CFBA6B"/>
              </w:rPr>
            </w:r>
            <w:r w:rsidRPr="00563874">
              <w:rPr>
                <w:noProof/>
                <w:webHidden/>
                <w:color w:val="CFBA6B"/>
              </w:rPr>
              <w:fldChar w:fldCharType="separate"/>
            </w:r>
            <w:r w:rsidRPr="00563874">
              <w:rPr>
                <w:noProof/>
                <w:webHidden/>
                <w:color w:val="CFBA6B"/>
              </w:rPr>
              <w:t>8</w:t>
            </w:r>
            <w:r w:rsidRPr="00563874">
              <w:rPr>
                <w:noProof/>
                <w:webHidden/>
                <w:color w:val="CFBA6B"/>
              </w:rPr>
              <w:fldChar w:fldCharType="end"/>
            </w:r>
          </w:hyperlink>
        </w:p>
        <w:p w:rsidR="00BC60FD" w:rsidRPr="00563874" w:rsidRDefault="00BC60FD">
          <w:pPr>
            <w:rPr>
              <w:color w:val="CFBA6B"/>
            </w:rPr>
          </w:pPr>
          <w:r w:rsidRPr="00563874">
            <w:rPr>
              <w:b/>
              <w:bCs/>
              <w:noProof/>
              <w:color w:val="CFBA6B"/>
            </w:rPr>
            <w:fldChar w:fldCharType="end"/>
          </w:r>
        </w:p>
      </w:sdtContent>
    </w:sdt>
    <w:p w:rsidR="009A4D42" w:rsidRPr="00563874" w:rsidRDefault="009A4D42">
      <w:pPr>
        <w:rPr>
          <w:b/>
          <w:color w:val="CFBA6B"/>
          <w:sz w:val="24"/>
          <w:szCs w:val="24"/>
          <w:u w:val="single"/>
        </w:rPr>
      </w:pPr>
      <w:r w:rsidRPr="00563874">
        <w:rPr>
          <w:b/>
          <w:color w:val="CFBA6B"/>
          <w:sz w:val="24"/>
          <w:szCs w:val="24"/>
          <w:u w:val="single"/>
        </w:rPr>
        <w:br w:type="page"/>
      </w:r>
      <w:bookmarkStart w:id="0" w:name="_GoBack"/>
      <w:bookmarkEnd w:id="0"/>
    </w:p>
    <w:p w:rsidR="00F56775" w:rsidRPr="008B40C1" w:rsidRDefault="009A4D42" w:rsidP="009A4D42">
      <w:pPr>
        <w:jc w:val="center"/>
        <w:rPr>
          <w:b/>
          <w:color w:val="CFBA6B"/>
          <w:sz w:val="24"/>
          <w:szCs w:val="24"/>
          <w:u w:val="single"/>
        </w:rPr>
      </w:pPr>
      <w:r w:rsidRPr="008B40C1">
        <w:rPr>
          <w:b/>
          <w:color w:val="CFBA6B"/>
          <w:sz w:val="24"/>
          <w:szCs w:val="24"/>
          <w:u w:val="single"/>
        </w:rPr>
        <w:lastRenderedPageBreak/>
        <w:t>Version History</w:t>
      </w:r>
    </w:p>
    <w:p w:rsidR="009A4D42" w:rsidRPr="008B40C1" w:rsidRDefault="00CB7D12" w:rsidP="00CB7D12">
      <w:pPr>
        <w:rPr>
          <w:color w:val="CFBA6B"/>
          <w:sz w:val="24"/>
          <w:szCs w:val="24"/>
        </w:rPr>
      </w:pPr>
      <w:r w:rsidRPr="008B40C1">
        <w:rPr>
          <w:color w:val="CFBA6B"/>
          <w:sz w:val="24"/>
          <w:szCs w:val="24"/>
        </w:rPr>
        <w:t xml:space="preserve">Please refer to GitHub repository </w:t>
      </w:r>
      <w:hyperlink r:id="rId13" w:history="1">
        <w:r w:rsidR="000A1289" w:rsidRPr="008B40C1">
          <w:rPr>
            <w:rStyle w:val="Hyperlink"/>
            <w:color w:val="CFBA6B"/>
          </w:rPr>
          <w:t>https://github.com/eddieysong/COMP229_F16_Team_Project_1</w:t>
        </w:r>
      </w:hyperlink>
      <w:r w:rsidR="000A1289" w:rsidRPr="008B40C1">
        <w:rPr>
          <w:color w:val="CFBA6B"/>
          <w:sz w:val="24"/>
          <w:szCs w:val="24"/>
        </w:rPr>
        <w:t xml:space="preserve"> f</w:t>
      </w:r>
      <w:r w:rsidRPr="008B40C1">
        <w:rPr>
          <w:color w:val="CFBA6B"/>
          <w:sz w:val="24"/>
          <w:szCs w:val="24"/>
        </w:rPr>
        <w:t>or detailed version history.</w:t>
      </w:r>
    </w:p>
    <w:p w:rsidR="009A4D42" w:rsidRPr="008B40C1" w:rsidRDefault="009A4D42">
      <w:pPr>
        <w:rPr>
          <w:color w:val="CFBA6B"/>
          <w:sz w:val="24"/>
          <w:szCs w:val="24"/>
        </w:rPr>
      </w:pPr>
      <w:r w:rsidRPr="008B40C1">
        <w:rPr>
          <w:color w:val="CFBA6B"/>
          <w:sz w:val="24"/>
          <w:szCs w:val="24"/>
        </w:rPr>
        <w:br w:type="page"/>
      </w:r>
    </w:p>
    <w:p w:rsidR="00BF4089" w:rsidRPr="008B40C1" w:rsidRDefault="000A1289" w:rsidP="00BC60FD">
      <w:pPr>
        <w:pStyle w:val="Heading2"/>
        <w:rPr>
          <w:rStyle w:val="Strong"/>
          <w:b/>
          <w:bCs w:val="0"/>
          <w:color w:val="CFBA6B"/>
        </w:rPr>
      </w:pPr>
      <w:bookmarkStart w:id="1" w:name="_Toc463613586"/>
      <w:r w:rsidRPr="008B40C1">
        <w:rPr>
          <w:rStyle w:val="Strong"/>
          <w:b/>
          <w:bCs w:val="0"/>
          <w:color w:val="CFBA6B"/>
        </w:rPr>
        <w:lastRenderedPageBreak/>
        <w:t>Site</w:t>
      </w:r>
      <w:r w:rsidR="009F6693" w:rsidRPr="008B40C1">
        <w:rPr>
          <w:rStyle w:val="Strong"/>
          <w:b/>
          <w:bCs w:val="0"/>
          <w:color w:val="CFBA6B"/>
        </w:rPr>
        <w:t xml:space="preserve"> Overview</w:t>
      </w:r>
      <w:bookmarkEnd w:id="1"/>
      <w:r w:rsidR="00BF4089" w:rsidRPr="008B40C1">
        <w:rPr>
          <w:rStyle w:val="Strong"/>
          <w:b/>
          <w:bCs w:val="0"/>
          <w:color w:val="CFBA6B"/>
        </w:rPr>
        <w:t xml:space="preserve"> </w:t>
      </w:r>
    </w:p>
    <w:p w:rsidR="009A4D42" w:rsidRPr="008B40C1" w:rsidRDefault="000A1289" w:rsidP="00BF4089">
      <w:pPr>
        <w:pStyle w:val="ListParagraph"/>
        <w:rPr>
          <w:b/>
          <w:color w:val="CFBA6B"/>
          <w:sz w:val="24"/>
          <w:szCs w:val="24"/>
        </w:rPr>
      </w:pPr>
      <w:r w:rsidRPr="008B40C1">
        <w:rPr>
          <w:i/>
          <w:color w:val="CFBA6B"/>
          <w:sz w:val="24"/>
          <w:szCs w:val="24"/>
        </w:rPr>
        <w:t>The NBA Game Tracker website is designed to serve as a central repository for detailed NBA game information</w:t>
      </w:r>
      <w:r w:rsidR="00CB7D12" w:rsidRPr="008B40C1">
        <w:rPr>
          <w:i/>
          <w:color w:val="CFBA6B"/>
          <w:sz w:val="24"/>
          <w:szCs w:val="24"/>
        </w:rPr>
        <w:t xml:space="preserve"> </w:t>
      </w:r>
      <w:r w:rsidRPr="008B40C1">
        <w:rPr>
          <w:i/>
          <w:color w:val="CFBA6B"/>
          <w:sz w:val="24"/>
          <w:szCs w:val="24"/>
        </w:rPr>
        <w:t>and statistics.</w:t>
      </w:r>
    </w:p>
    <w:p w:rsidR="00686D09" w:rsidRPr="008B40C1" w:rsidRDefault="00686D09" w:rsidP="00686D09">
      <w:pPr>
        <w:rPr>
          <w:b/>
          <w:color w:val="CFBA6B"/>
          <w:sz w:val="24"/>
          <w:szCs w:val="24"/>
        </w:rPr>
      </w:pPr>
    </w:p>
    <w:p w:rsidR="009F6693" w:rsidRPr="008B40C1" w:rsidRDefault="000A1289" w:rsidP="00BC60FD">
      <w:pPr>
        <w:pStyle w:val="Heading2"/>
        <w:rPr>
          <w:b w:val="0"/>
          <w:color w:val="CFBA6B"/>
        </w:rPr>
      </w:pPr>
      <w:bookmarkStart w:id="2" w:name="_Toc463613587"/>
      <w:r w:rsidRPr="008B40C1">
        <w:rPr>
          <w:color w:val="CFBA6B"/>
        </w:rPr>
        <w:t>Site Structure</w:t>
      </w:r>
      <w:bookmarkEnd w:id="2"/>
    </w:p>
    <w:p w:rsidR="00686D09" w:rsidRPr="008B40C1" w:rsidRDefault="000A1289" w:rsidP="00686D09">
      <w:pPr>
        <w:pStyle w:val="ListParagraph"/>
        <w:rPr>
          <w:i/>
          <w:color w:val="CFBA6B"/>
          <w:sz w:val="24"/>
          <w:szCs w:val="24"/>
        </w:rPr>
      </w:pPr>
      <w:r w:rsidRPr="008B40C1">
        <w:rPr>
          <w:i/>
          <w:color w:val="CFBA6B"/>
          <w:sz w:val="24"/>
          <w:szCs w:val="24"/>
        </w:rPr>
        <w:t>Home page – displays the most recent matches, with the option to expand the details.</w:t>
      </w:r>
    </w:p>
    <w:p w:rsidR="008B40C1" w:rsidRPr="008B40C1" w:rsidRDefault="008B40C1" w:rsidP="00686D09">
      <w:pPr>
        <w:pStyle w:val="ListParagraph"/>
        <w:rPr>
          <w:i/>
          <w:color w:val="CFBA6B"/>
          <w:sz w:val="24"/>
          <w:szCs w:val="24"/>
        </w:rPr>
      </w:pPr>
      <w:r w:rsidRPr="008B40C1">
        <w:rPr>
          <w:i/>
          <w:color w:val="CFBA6B"/>
          <w:sz w:val="24"/>
          <w:szCs w:val="24"/>
        </w:rPr>
        <w:t>All games page – displays all games in the database.</w:t>
      </w:r>
    </w:p>
    <w:p w:rsidR="000A1289" w:rsidRPr="008B40C1" w:rsidRDefault="000A1289" w:rsidP="00686D09">
      <w:pPr>
        <w:pStyle w:val="ListParagraph"/>
        <w:rPr>
          <w:i/>
          <w:color w:val="CFBA6B"/>
          <w:sz w:val="24"/>
          <w:szCs w:val="24"/>
        </w:rPr>
      </w:pPr>
      <w:r w:rsidRPr="008B40C1">
        <w:rPr>
          <w:i/>
          <w:color w:val="CFBA6B"/>
          <w:sz w:val="24"/>
          <w:szCs w:val="24"/>
        </w:rPr>
        <w:t>Game details game – displays the details of a particular match</w:t>
      </w:r>
      <w:r w:rsidR="008B40C1" w:rsidRPr="008B40C1">
        <w:rPr>
          <w:i/>
          <w:color w:val="CFBA6B"/>
          <w:sz w:val="24"/>
          <w:szCs w:val="24"/>
        </w:rPr>
        <w:t>.</w:t>
      </w:r>
    </w:p>
    <w:p w:rsidR="000A1289" w:rsidRPr="008B40C1" w:rsidRDefault="000A1289" w:rsidP="00686D09">
      <w:pPr>
        <w:pStyle w:val="ListParagraph"/>
        <w:rPr>
          <w:i/>
          <w:color w:val="CFBA6B"/>
          <w:sz w:val="24"/>
          <w:szCs w:val="24"/>
        </w:rPr>
      </w:pPr>
      <w:r w:rsidRPr="008B40C1">
        <w:rPr>
          <w:i/>
          <w:color w:val="CFBA6B"/>
          <w:sz w:val="24"/>
          <w:szCs w:val="24"/>
        </w:rPr>
        <w:t>Login/registration page – authenticates users to add new game information</w:t>
      </w:r>
      <w:r w:rsidR="008B40C1" w:rsidRPr="008B40C1">
        <w:rPr>
          <w:i/>
          <w:color w:val="CFBA6B"/>
          <w:sz w:val="24"/>
          <w:szCs w:val="24"/>
        </w:rPr>
        <w:t>.</w:t>
      </w:r>
    </w:p>
    <w:p w:rsidR="00686D09" w:rsidRPr="008B40C1" w:rsidRDefault="000A1289" w:rsidP="008B40C1">
      <w:pPr>
        <w:pStyle w:val="ListParagraph"/>
        <w:rPr>
          <w:i/>
          <w:color w:val="CFBA6B"/>
          <w:sz w:val="24"/>
          <w:szCs w:val="24"/>
        </w:rPr>
      </w:pPr>
      <w:r w:rsidRPr="008B40C1">
        <w:rPr>
          <w:i/>
          <w:color w:val="CFBA6B"/>
          <w:sz w:val="24"/>
          <w:szCs w:val="24"/>
        </w:rPr>
        <w:t xml:space="preserve">Add game page – displays a form for authenticated users to add a new </w:t>
      </w:r>
      <w:r w:rsidR="008B40C1" w:rsidRPr="008B40C1">
        <w:rPr>
          <w:i/>
          <w:color w:val="CFBA6B"/>
          <w:sz w:val="24"/>
          <w:szCs w:val="24"/>
        </w:rPr>
        <w:t>game.</w:t>
      </w:r>
    </w:p>
    <w:p w:rsidR="008B40C1" w:rsidRPr="008B40C1" w:rsidRDefault="008B40C1" w:rsidP="00BC60FD">
      <w:pPr>
        <w:pStyle w:val="Heading2"/>
        <w:rPr>
          <w:color w:val="CFBA6B"/>
        </w:rPr>
      </w:pPr>
    </w:p>
    <w:p w:rsidR="00BF4089" w:rsidRPr="008B40C1" w:rsidRDefault="008B40C1" w:rsidP="00BC60FD">
      <w:pPr>
        <w:pStyle w:val="Heading2"/>
        <w:rPr>
          <w:i/>
          <w:color w:val="CFBA6B"/>
        </w:rPr>
      </w:pPr>
      <w:bookmarkStart w:id="3" w:name="_Toc463613588"/>
      <w:r w:rsidRPr="008B40C1">
        <w:rPr>
          <w:color w:val="CFBA6B"/>
        </w:rPr>
        <w:t>Color Scheme</w:t>
      </w:r>
      <w:bookmarkEnd w:id="3"/>
    </w:p>
    <w:p w:rsidR="009F6693" w:rsidRPr="008B40C1" w:rsidRDefault="008B40C1" w:rsidP="00BF4089">
      <w:pPr>
        <w:pStyle w:val="ListParagraph"/>
        <w:rPr>
          <w:i/>
          <w:color w:val="CFBA6B"/>
          <w:sz w:val="24"/>
          <w:szCs w:val="24"/>
        </w:rPr>
      </w:pPr>
      <w:r>
        <w:rPr>
          <w:i/>
          <w:color w:val="CFBA6B"/>
          <w:sz w:val="24"/>
          <w:szCs w:val="24"/>
        </w:rPr>
        <w:t>The site’s color scheme is the same as this document, sandy gold text on dark background. We believe this creates an atmosphere of “a good Cuban and glass of X.O. at the fireplace on a dark night”, which will like appeal to the primary audience of the site: sports fans.</w:t>
      </w:r>
    </w:p>
    <w:p w:rsidR="00686D09" w:rsidRPr="008B40C1" w:rsidRDefault="00686D09" w:rsidP="00686D09">
      <w:pPr>
        <w:rPr>
          <w:b/>
          <w:color w:val="CFBA6B"/>
          <w:sz w:val="24"/>
          <w:szCs w:val="24"/>
        </w:rPr>
      </w:pPr>
    </w:p>
    <w:p w:rsidR="00BF4089" w:rsidRPr="008B40C1" w:rsidRDefault="00BB243E" w:rsidP="00BC60FD">
      <w:pPr>
        <w:pStyle w:val="Heading2"/>
        <w:rPr>
          <w:b w:val="0"/>
          <w:color w:val="CFBA6B"/>
        </w:rPr>
      </w:pPr>
      <w:bookmarkStart w:id="4" w:name="_Toc463613589"/>
      <w:r>
        <w:rPr>
          <w:color w:val="CFBA6B"/>
        </w:rPr>
        <w:t>Technologies</w:t>
      </w:r>
      <w:bookmarkEnd w:id="4"/>
    </w:p>
    <w:p w:rsidR="00A37B4D" w:rsidRDefault="008B40C1" w:rsidP="008B40C1">
      <w:pPr>
        <w:pStyle w:val="ListParagraph"/>
        <w:numPr>
          <w:ilvl w:val="0"/>
          <w:numId w:val="3"/>
        </w:numPr>
        <w:rPr>
          <w:i/>
          <w:color w:val="CFBA6B"/>
          <w:sz w:val="24"/>
          <w:szCs w:val="24"/>
        </w:rPr>
      </w:pPr>
      <w:r>
        <w:rPr>
          <w:i/>
          <w:color w:val="CFBA6B"/>
          <w:sz w:val="24"/>
          <w:szCs w:val="24"/>
        </w:rPr>
        <w:t>Microsoft Azure for hosting the site</w:t>
      </w:r>
    </w:p>
    <w:p w:rsidR="008B40C1" w:rsidRDefault="00BB243E" w:rsidP="008B40C1">
      <w:pPr>
        <w:pStyle w:val="ListParagraph"/>
        <w:numPr>
          <w:ilvl w:val="0"/>
          <w:numId w:val="3"/>
        </w:numPr>
        <w:rPr>
          <w:i/>
          <w:color w:val="CFBA6B"/>
          <w:sz w:val="24"/>
          <w:szCs w:val="24"/>
        </w:rPr>
      </w:pPr>
      <w:r>
        <w:rPr>
          <w:i/>
          <w:color w:val="CFBA6B"/>
          <w:sz w:val="24"/>
          <w:szCs w:val="24"/>
        </w:rPr>
        <w:t>Visual Studio 2015 as IDE</w:t>
      </w:r>
    </w:p>
    <w:p w:rsidR="008B40C1" w:rsidRPr="00BB243E" w:rsidRDefault="00BB243E" w:rsidP="00BB243E">
      <w:pPr>
        <w:pStyle w:val="ListParagraph"/>
        <w:numPr>
          <w:ilvl w:val="0"/>
          <w:numId w:val="3"/>
        </w:numPr>
        <w:rPr>
          <w:i/>
          <w:color w:val="CFBA6B"/>
          <w:sz w:val="24"/>
          <w:szCs w:val="24"/>
        </w:rPr>
      </w:pPr>
      <w:r>
        <w:rPr>
          <w:i/>
          <w:color w:val="CFBA6B"/>
          <w:sz w:val="24"/>
          <w:szCs w:val="24"/>
        </w:rPr>
        <w:t>Git and GitHub for version control</w:t>
      </w:r>
    </w:p>
    <w:p w:rsidR="00BB243E" w:rsidRDefault="00BB243E">
      <w:pPr>
        <w:rPr>
          <w:rFonts w:eastAsiaTheme="majorEastAsia" w:cstheme="majorBidi"/>
          <w:b/>
          <w:color w:val="CFBA6B"/>
          <w:sz w:val="28"/>
          <w:szCs w:val="26"/>
        </w:rPr>
      </w:pPr>
      <w:r>
        <w:rPr>
          <w:color w:val="CFBA6B"/>
        </w:rPr>
        <w:br w:type="page"/>
      </w:r>
    </w:p>
    <w:p w:rsidR="009F6693" w:rsidRPr="008B40C1" w:rsidRDefault="009F6693" w:rsidP="00BC60FD">
      <w:pPr>
        <w:pStyle w:val="Heading2"/>
        <w:rPr>
          <w:color w:val="CFBA6B"/>
        </w:rPr>
      </w:pPr>
      <w:bookmarkStart w:id="5" w:name="_Toc463613590"/>
      <w:r w:rsidRPr="008B40C1">
        <w:rPr>
          <w:color w:val="CFBA6B"/>
        </w:rPr>
        <w:lastRenderedPageBreak/>
        <w:t>I</w:t>
      </w:r>
      <w:r w:rsidR="00BB243E">
        <w:rPr>
          <w:color w:val="CFBA6B"/>
        </w:rPr>
        <w:t>nitial Design</w:t>
      </w:r>
      <w:bookmarkEnd w:id="5"/>
    </w:p>
    <w:p w:rsidR="00BB243E" w:rsidRDefault="00BB243E" w:rsidP="00BC60FD">
      <w:pPr>
        <w:rPr>
          <w:color w:val="CFBA6B"/>
        </w:rPr>
      </w:pPr>
    </w:p>
    <w:p w:rsidR="00BB243E" w:rsidRDefault="00BB243E" w:rsidP="00BC60FD">
      <w:pPr>
        <w:rPr>
          <w:color w:val="CFBA6B"/>
        </w:rPr>
      </w:pPr>
      <w:r>
        <w:rPr>
          <w:color w:val="CFBA6B"/>
        </w:rPr>
        <w:t>Home Page</w:t>
      </w:r>
    </w:p>
    <w:p w:rsidR="00BB243E" w:rsidRDefault="00BB243E" w:rsidP="00BC60FD">
      <w:pPr>
        <w:rPr>
          <w:noProof/>
          <w:color w:val="CFBA6B"/>
          <w:lang w:eastAsia="zh-CN"/>
        </w:rPr>
      </w:pPr>
      <w:r>
        <w:rPr>
          <w:noProof/>
          <w:color w:val="CFBA6B"/>
          <w:lang w:eastAsia="zh-CN"/>
        </w:rPr>
        <w:drawing>
          <wp:inline distT="0" distB="0" distL="0" distR="0" wp14:anchorId="11FAEB73" wp14:editId="62275585">
            <wp:extent cx="5943600" cy="442087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ag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r>
        <w:rPr>
          <w:noProof/>
          <w:color w:val="CFBA6B"/>
          <w:lang w:eastAsia="zh-CN"/>
        </w:rPr>
        <w:t xml:space="preserve"> </w:t>
      </w:r>
    </w:p>
    <w:p w:rsidR="00BB243E" w:rsidRDefault="00BB243E">
      <w:pPr>
        <w:rPr>
          <w:noProof/>
          <w:color w:val="CFBA6B"/>
          <w:lang w:eastAsia="zh-CN"/>
        </w:rPr>
      </w:pPr>
      <w:r>
        <w:rPr>
          <w:noProof/>
          <w:color w:val="CFBA6B"/>
          <w:lang w:eastAsia="zh-CN"/>
        </w:rPr>
        <w:br w:type="page"/>
      </w:r>
    </w:p>
    <w:p w:rsidR="00BB243E" w:rsidRDefault="000B331E" w:rsidP="00BC60FD">
      <w:pPr>
        <w:rPr>
          <w:noProof/>
          <w:color w:val="CFBA6B"/>
          <w:lang w:eastAsia="zh-CN"/>
        </w:rPr>
      </w:pPr>
      <w:r>
        <w:rPr>
          <w:noProof/>
          <w:color w:val="CFBA6B"/>
          <w:lang w:eastAsia="zh-CN"/>
        </w:rPr>
        <w:lastRenderedPageBreak/>
        <w:t>Add Game</w:t>
      </w:r>
    </w:p>
    <w:p w:rsidR="00BB243E" w:rsidRDefault="00BB243E" w:rsidP="00BC60FD">
      <w:pPr>
        <w:rPr>
          <w:color w:val="CFBA6B"/>
        </w:rPr>
      </w:pPr>
      <w:r>
        <w:rPr>
          <w:noProof/>
          <w:color w:val="CFBA6B"/>
          <w:lang w:eastAsia="zh-CN"/>
        </w:rPr>
        <w:drawing>
          <wp:inline distT="0" distB="0" distL="0" distR="0" wp14:anchorId="1A08B8BE" wp14:editId="5BA41A4D">
            <wp:extent cx="5943600" cy="4450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gam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0715"/>
                    </a:xfrm>
                    <a:prstGeom prst="rect">
                      <a:avLst/>
                    </a:prstGeom>
                  </pic:spPr>
                </pic:pic>
              </a:graphicData>
            </a:graphic>
          </wp:inline>
        </w:drawing>
      </w:r>
    </w:p>
    <w:p w:rsidR="000B331E" w:rsidRDefault="000B331E">
      <w:pPr>
        <w:rPr>
          <w:color w:val="CFBA6B"/>
        </w:rPr>
      </w:pPr>
      <w:r>
        <w:rPr>
          <w:color w:val="CFBA6B"/>
        </w:rPr>
        <w:br w:type="page"/>
      </w:r>
    </w:p>
    <w:p w:rsidR="00BB243E" w:rsidRDefault="000B331E" w:rsidP="00BC60FD">
      <w:pPr>
        <w:rPr>
          <w:color w:val="CFBA6B"/>
        </w:rPr>
      </w:pPr>
      <w:r>
        <w:rPr>
          <w:color w:val="CFBA6B"/>
        </w:rPr>
        <w:lastRenderedPageBreak/>
        <w:t>Log In</w:t>
      </w:r>
    </w:p>
    <w:p w:rsidR="00BC60FD" w:rsidRPr="008B40C1" w:rsidRDefault="00BB243E" w:rsidP="00BC60FD">
      <w:pPr>
        <w:rPr>
          <w:color w:val="CFBA6B"/>
        </w:rPr>
      </w:pPr>
      <w:r>
        <w:rPr>
          <w:noProof/>
          <w:color w:val="CFBA6B"/>
          <w:lang w:eastAsia="zh-CN"/>
        </w:rPr>
        <w:drawing>
          <wp:inline distT="0" distB="0" distL="0" distR="0" wp14:anchorId="4191EE8A" wp14:editId="1678F38F">
            <wp:extent cx="5943600" cy="44354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_regist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rsidR="002D4C68" w:rsidRDefault="002D4C68">
      <w:pPr>
        <w:rPr>
          <w:b/>
          <w:color w:val="CFBA6B"/>
          <w:sz w:val="24"/>
          <w:szCs w:val="24"/>
        </w:rPr>
      </w:pPr>
      <w:r>
        <w:rPr>
          <w:b/>
          <w:color w:val="CFBA6B"/>
          <w:sz w:val="24"/>
          <w:szCs w:val="24"/>
        </w:rPr>
        <w:br w:type="page"/>
      </w:r>
    </w:p>
    <w:p w:rsidR="009F6693" w:rsidRPr="008B40C1" w:rsidRDefault="002D4C68" w:rsidP="00BC60FD">
      <w:pPr>
        <w:pStyle w:val="Heading2"/>
        <w:rPr>
          <w:color w:val="CFBA6B"/>
        </w:rPr>
      </w:pPr>
      <w:bookmarkStart w:id="6" w:name="_Toc463613591"/>
      <w:r>
        <w:rPr>
          <w:color w:val="CFBA6B"/>
        </w:rPr>
        <w:lastRenderedPageBreak/>
        <w:t>Prototype Site</w:t>
      </w:r>
      <w:bookmarkEnd w:id="6"/>
    </w:p>
    <w:p w:rsidR="00BC60FD" w:rsidRPr="008B40C1" w:rsidRDefault="00BC60FD" w:rsidP="00BC60FD">
      <w:pPr>
        <w:rPr>
          <w:color w:val="CFBA6B"/>
        </w:rPr>
      </w:pPr>
    </w:p>
    <w:p w:rsidR="00686D09" w:rsidRPr="008B40C1" w:rsidRDefault="002D4C68" w:rsidP="000D437A">
      <w:pPr>
        <w:jc w:val="center"/>
        <w:rPr>
          <w:b/>
          <w:color w:val="CFBA6B"/>
          <w:sz w:val="24"/>
          <w:szCs w:val="24"/>
        </w:rPr>
      </w:pPr>
      <w:r>
        <w:rPr>
          <w:b/>
          <w:noProof/>
          <w:color w:val="CFBA6B"/>
          <w:sz w:val="24"/>
          <w:szCs w:val="24"/>
          <w:lang w:eastAsia="zh-CN"/>
        </w:rPr>
        <w:drawing>
          <wp:inline distT="0" distB="0" distL="0" distR="0" wp14:anchorId="39247D1B" wp14:editId="47E04B93">
            <wp:extent cx="5943600" cy="3000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rsidR="00686D09" w:rsidRPr="008B40C1" w:rsidRDefault="00686D09" w:rsidP="00BB243E">
      <w:pPr>
        <w:rPr>
          <w:b/>
          <w:color w:val="CFBA6B"/>
          <w:sz w:val="24"/>
          <w:szCs w:val="24"/>
        </w:rPr>
      </w:pPr>
    </w:p>
    <w:p w:rsidR="009F6693" w:rsidRPr="008B40C1" w:rsidRDefault="009F6693" w:rsidP="00BC60FD">
      <w:pPr>
        <w:pStyle w:val="Heading2"/>
        <w:rPr>
          <w:b w:val="0"/>
          <w:color w:val="CFBA6B"/>
        </w:rPr>
      </w:pPr>
      <w:bookmarkStart w:id="7" w:name="_Toc463613592"/>
      <w:r w:rsidRPr="008B40C1">
        <w:rPr>
          <w:color w:val="CFBA6B"/>
        </w:rPr>
        <w:t>Future Features</w:t>
      </w:r>
      <w:bookmarkEnd w:id="7"/>
    </w:p>
    <w:p w:rsidR="005C2F0F" w:rsidRPr="008B40C1" w:rsidRDefault="00BC60FD" w:rsidP="00BC60FD">
      <w:pPr>
        <w:pStyle w:val="ListParagraph"/>
        <w:numPr>
          <w:ilvl w:val="0"/>
          <w:numId w:val="2"/>
        </w:numPr>
        <w:rPr>
          <w:i/>
          <w:color w:val="CFBA6B"/>
          <w:sz w:val="24"/>
          <w:szCs w:val="24"/>
        </w:rPr>
      </w:pPr>
      <w:r w:rsidRPr="008B40C1">
        <w:rPr>
          <w:i/>
          <w:color w:val="CFBA6B"/>
          <w:sz w:val="24"/>
          <w:szCs w:val="24"/>
        </w:rPr>
        <w:t xml:space="preserve">Add </w:t>
      </w:r>
      <w:r w:rsidR="002D4C68">
        <w:rPr>
          <w:i/>
          <w:color w:val="CFBA6B"/>
          <w:sz w:val="24"/>
          <w:szCs w:val="24"/>
        </w:rPr>
        <w:t>graphics to make the site visually more appealing</w:t>
      </w:r>
    </w:p>
    <w:p w:rsidR="00BC60FD" w:rsidRPr="008B40C1" w:rsidRDefault="002D4C68" w:rsidP="00BC60FD">
      <w:pPr>
        <w:pStyle w:val="ListParagraph"/>
        <w:numPr>
          <w:ilvl w:val="0"/>
          <w:numId w:val="2"/>
        </w:numPr>
        <w:rPr>
          <w:i/>
          <w:color w:val="CFBA6B"/>
          <w:sz w:val="24"/>
          <w:szCs w:val="24"/>
        </w:rPr>
      </w:pPr>
      <w:r>
        <w:rPr>
          <w:i/>
          <w:color w:val="CFBA6B"/>
          <w:sz w:val="24"/>
          <w:szCs w:val="24"/>
        </w:rPr>
        <w:t>Setting up a functional database on Azure</w:t>
      </w:r>
    </w:p>
    <w:p w:rsidR="00BC60FD" w:rsidRPr="008B40C1" w:rsidRDefault="002D4C68" w:rsidP="00BC60FD">
      <w:pPr>
        <w:pStyle w:val="ListParagraph"/>
        <w:numPr>
          <w:ilvl w:val="0"/>
          <w:numId w:val="2"/>
        </w:numPr>
        <w:rPr>
          <w:i/>
          <w:color w:val="CFBA6B"/>
          <w:sz w:val="24"/>
          <w:szCs w:val="24"/>
        </w:rPr>
      </w:pPr>
      <w:r>
        <w:rPr>
          <w:i/>
          <w:color w:val="CFBA6B"/>
          <w:sz w:val="24"/>
          <w:szCs w:val="24"/>
        </w:rPr>
        <w:t>Enhance site responsiveness</w:t>
      </w:r>
    </w:p>
    <w:sectPr w:rsidR="00BC60FD" w:rsidRPr="008B40C1" w:rsidSect="008E601F">
      <w:headerReference w:type="even" r:id="rId18"/>
      <w:headerReference w:type="default" r:id="rId19"/>
      <w:footerReference w:type="even"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368" w:rsidRDefault="00D17368" w:rsidP="00C152DC">
      <w:pPr>
        <w:spacing w:after="0" w:line="240" w:lineRule="auto"/>
      </w:pPr>
      <w:r>
        <w:separator/>
      </w:r>
    </w:p>
  </w:endnote>
  <w:endnote w:type="continuationSeparator" w:id="0">
    <w:p w:rsidR="00D17368" w:rsidRDefault="00D17368"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Pr="0039727B" w:rsidRDefault="00AA765B">
    <w:pPr>
      <w:pStyle w:val="Footer"/>
      <w:pBdr>
        <w:top w:val="thinThickSmallGap" w:sz="24" w:space="1" w:color="622423" w:themeColor="accent2" w:themeShade="7F"/>
      </w:pBdr>
      <w:rPr>
        <w:rFonts w:asciiTheme="majorHAnsi" w:hAnsiTheme="majorHAnsi"/>
        <w:color w:val="CFBA6B"/>
      </w:rPr>
    </w:pPr>
    <w:r w:rsidRPr="0039727B">
      <w:rPr>
        <w:rFonts w:asciiTheme="majorHAnsi" w:hAnsiTheme="majorHAnsi"/>
        <w:b/>
        <w:color w:val="CFBA6B"/>
      </w:rPr>
      <w:t xml:space="preserve">Version </w:t>
    </w:r>
    <w:r w:rsidR="0039727B">
      <w:rPr>
        <w:rFonts w:asciiTheme="majorHAnsi" w:hAnsiTheme="majorHAnsi"/>
        <w:b/>
        <w:color w:val="CFBA6B"/>
      </w:rPr>
      <w:t>0.1</w:t>
    </w:r>
    <w:r w:rsidRPr="0039727B">
      <w:rPr>
        <w:rFonts w:asciiTheme="majorHAnsi" w:hAnsiTheme="majorHAnsi"/>
        <w:color w:val="CFBA6B"/>
      </w:rPr>
      <w:ptab w:relativeTo="margin" w:alignment="right" w:leader="none"/>
    </w:r>
    <w:r w:rsidRPr="0039727B">
      <w:rPr>
        <w:rFonts w:asciiTheme="majorHAnsi" w:hAnsiTheme="majorHAnsi"/>
        <w:color w:val="CFBA6B"/>
      </w:rPr>
      <w:t xml:space="preserve">Page </w:t>
    </w:r>
    <w:r w:rsidR="00953C99" w:rsidRPr="0039727B">
      <w:rPr>
        <w:color w:val="CFBA6B"/>
      </w:rPr>
      <w:fldChar w:fldCharType="begin"/>
    </w:r>
    <w:r w:rsidR="00953C99" w:rsidRPr="0039727B">
      <w:rPr>
        <w:color w:val="CFBA6B"/>
      </w:rPr>
      <w:instrText xml:space="preserve"> PAGE   \* MERGEFORMAT </w:instrText>
    </w:r>
    <w:r w:rsidR="00953C99" w:rsidRPr="0039727B">
      <w:rPr>
        <w:color w:val="CFBA6B"/>
      </w:rPr>
      <w:fldChar w:fldCharType="separate"/>
    </w:r>
    <w:r w:rsidR="00563874" w:rsidRPr="00563874">
      <w:rPr>
        <w:rFonts w:asciiTheme="majorHAnsi" w:hAnsiTheme="majorHAnsi"/>
        <w:noProof/>
        <w:color w:val="CFBA6B"/>
      </w:rPr>
      <w:t>4</w:t>
    </w:r>
    <w:r w:rsidR="00953C99" w:rsidRPr="0039727B">
      <w:rPr>
        <w:rFonts w:asciiTheme="majorHAnsi" w:hAnsiTheme="majorHAnsi"/>
        <w:noProof/>
        <w:color w:val="CFBA6B"/>
      </w:rPr>
      <w:fldChar w:fldCharType="end"/>
    </w:r>
  </w:p>
  <w:p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65B" w:rsidRPr="0039727B" w:rsidRDefault="0039727B">
    <w:pPr>
      <w:pStyle w:val="Footer"/>
      <w:pBdr>
        <w:top w:val="thinThickSmallGap" w:sz="24" w:space="1" w:color="622423" w:themeColor="accent2" w:themeShade="7F"/>
      </w:pBdr>
      <w:rPr>
        <w:rFonts w:asciiTheme="majorHAnsi" w:hAnsiTheme="majorHAnsi"/>
        <w:color w:val="CFBA6B"/>
      </w:rPr>
    </w:pPr>
    <w:r w:rsidRPr="0039727B">
      <w:rPr>
        <w:rFonts w:asciiTheme="majorHAnsi" w:hAnsiTheme="majorHAnsi"/>
        <w:color w:val="CFBA6B"/>
      </w:rPr>
      <w:t>Somberlain Studios</w:t>
    </w:r>
    <w:r w:rsidR="00AA765B" w:rsidRPr="0039727B">
      <w:rPr>
        <w:rFonts w:asciiTheme="majorHAnsi" w:hAnsiTheme="majorHAnsi"/>
        <w:color w:val="CFBA6B"/>
      </w:rPr>
      <w:ptab w:relativeTo="margin" w:alignment="right" w:leader="none"/>
    </w:r>
    <w:r w:rsidR="00AA765B" w:rsidRPr="0039727B">
      <w:rPr>
        <w:rFonts w:asciiTheme="majorHAnsi" w:hAnsiTheme="majorHAnsi"/>
        <w:color w:val="CFBA6B"/>
      </w:rPr>
      <w:t xml:space="preserve">Page </w:t>
    </w:r>
    <w:r w:rsidR="00953C99" w:rsidRPr="0039727B">
      <w:rPr>
        <w:color w:val="CFBA6B"/>
      </w:rPr>
      <w:fldChar w:fldCharType="begin"/>
    </w:r>
    <w:r w:rsidR="00953C99" w:rsidRPr="0039727B">
      <w:rPr>
        <w:color w:val="CFBA6B"/>
      </w:rPr>
      <w:instrText xml:space="preserve"> PAGE   \* MERGEFORMAT </w:instrText>
    </w:r>
    <w:r w:rsidR="00953C99" w:rsidRPr="0039727B">
      <w:rPr>
        <w:color w:val="CFBA6B"/>
      </w:rPr>
      <w:fldChar w:fldCharType="separate"/>
    </w:r>
    <w:r w:rsidR="00563874" w:rsidRPr="00563874">
      <w:rPr>
        <w:rFonts w:asciiTheme="majorHAnsi" w:hAnsiTheme="majorHAnsi"/>
        <w:noProof/>
        <w:color w:val="CFBA6B"/>
      </w:rPr>
      <w:t>5</w:t>
    </w:r>
    <w:r w:rsidR="00953C99" w:rsidRPr="0039727B">
      <w:rPr>
        <w:rFonts w:asciiTheme="majorHAnsi" w:hAnsiTheme="majorHAnsi"/>
        <w:noProof/>
        <w:color w:val="CFBA6B"/>
      </w:rPr>
      <w:fldChar w:fldCharType="end"/>
    </w:r>
  </w:p>
  <w:p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368" w:rsidRDefault="00D17368" w:rsidP="00C152DC">
      <w:pPr>
        <w:spacing w:after="0" w:line="240" w:lineRule="auto"/>
      </w:pPr>
      <w:r>
        <w:separator/>
      </w:r>
    </w:p>
  </w:footnote>
  <w:footnote w:type="continuationSeparator" w:id="0">
    <w:p w:rsidR="00D17368" w:rsidRDefault="00D17368"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rsidTr="0039727B">
      <w:tc>
        <w:tcPr>
          <w:tcW w:w="3500" w:type="pct"/>
          <w:tcBorders>
            <w:bottom w:val="single" w:sz="4" w:space="0" w:color="auto"/>
          </w:tcBorders>
          <w:vAlign w:val="bottom"/>
        </w:tcPr>
        <w:p w:rsidR="00C152DC" w:rsidRPr="008B40C1" w:rsidRDefault="00C152DC">
          <w:pPr>
            <w:pStyle w:val="Header"/>
            <w:jc w:val="right"/>
            <w:rPr>
              <w:bCs/>
              <w:noProof/>
              <w:color w:val="CFBA6B"/>
              <w:sz w:val="24"/>
              <w:szCs w:val="24"/>
            </w:rPr>
          </w:pPr>
          <w:r w:rsidRPr="008B40C1">
            <w:rPr>
              <w:b/>
              <w:bCs/>
              <w:color w:val="CFBA6B"/>
              <w:sz w:val="24"/>
              <w:szCs w:val="24"/>
            </w:rPr>
            <w:t>[</w:t>
          </w:r>
          <w:sdt>
            <w:sdtPr>
              <w:rPr>
                <w:b/>
                <w:bCs/>
                <w:caps/>
                <w:color w:val="CFBA6B"/>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253BDA" w:rsidRPr="008B40C1">
                <w:rPr>
                  <w:b/>
                  <w:bCs/>
                  <w:caps/>
                  <w:color w:val="CFBA6B"/>
                  <w:sz w:val="24"/>
                  <w:szCs w:val="24"/>
                </w:rPr>
                <w:t>NBA Game Tracker</w:t>
              </w:r>
            </w:sdtContent>
          </w:sdt>
          <w:r w:rsidRPr="008B40C1">
            <w:rPr>
              <w:b/>
              <w:bCs/>
              <w:color w:val="CFBA6B"/>
              <w:sz w:val="24"/>
              <w:szCs w:val="24"/>
            </w:rPr>
            <w:t>]</w:t>
          </w:r>
        </w:p>
      </w:tc>
      <w:sdt>
        <w:sdtPr>
          <w:rPr>
            <w:color w:val="CFBA6B"/>
          </w:rPr>
          <w:alias w:val="Date"/>
          <w:id w:val="77677290"/>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auto"/>
              <w:vAlign w:val="bottom"/>
            </w:tcPr>
            <w:p w:rsidR="00C152DC" w:rsidRPr="008B40C1" w:rsidRDefault="000A1289" w:rsidP="00021BBC">
              <w:pPr>
                <w:pStyle w:val="Header"/>
                <w:rPr>
                  <w:color w:val="CFBA6B"/>
                </w:rPr>
              </w:pPr>
              <w:r w:rsidRPr="008B40C1">
                <w:rPr>
                  <w:color w:val="CFBA6B"/>
                  <w:lang w:val="en-US"/>
                </w:rPr>
                <w:t>October 7, 2016</w:t>
              </w:r>
            </w:p>
          </w:tc>
        </w:sdtContent>
      </w:sdt>
    </w:tr>
  </w:tbl>
  <w:p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rsidTr="0039727B">
      <w:sdt>
        <w:sdtPr>
          <w:rPr>
            <w:color w:val="CFBA6B"/>
          </w:rPr>
          <w:alias w:val="Date"/>
          <w:id w:val="1540079324"/>
          <w:dataBinding w:prefixMappings="xmlns:ns0='http://schemas.microsoft.com/office/2006/coverPageProps'" w:xpath="/ns0:CoverPageProperties[1]/ns0:PublishDate[1]" w:storeItemID="{55AF091B-3C7A-41E3-B477-F2FDAA23CFDA}"/>
          <w:date w:fullDate="2016-10-07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auto"/>
              <w:vAlign w:val="bottom"/>
            </w:tcPr>
            <w:p w:rsidR="00C152DC" w:rsidRPr="0039727B" w:rsidRDefault="00CB7D12">
              <w:pPr>
                <w:pStyle w:val="Header"/>
                <w:jc w:val="right"/>
                <w:rPr>
                  <w:color w:val="CFBA6B"/>
                  <w:sz w:val="20"/>
                  <w:szCs w:val="20"/>
                </w:rPr>
              </w:pPr>
              <w:r w:rsidRPr="0039727B">
                <w:rPr>
                  <w:color w:val="CFBA6B"/>
                  <w:lang w:val="en-US"/>
                </w:rPr>
                <w:t xml:space="preserve">October </w:t>
              </w:r>
              <w:r w:rsidR="000A1289" w:rsidRPr="0039727B">
                <w:rPr>
                  <w:color w:val="CFBA6B"/>
                  <w:lang w:val="en-US"/>
                </w:rPr>
                <w:t>7</w:t>
              </w:r>
              <w:r w:rsidRPr="0039727B">
                <w:rPr>
                  <w:color w:val="CFBA6B"/>
                  <w:lang w:val="en-US"/>
                </w:rPr>
                <w:t>, 2016</w:t>
              </w:r>
            </w:p>
          </w:tc>
        </w:sdtContent>
      </w:sdt>
      <w:tc>
        <w:tcPr>
          <w:tcW w:w="4000" w:type="pct"/>
          <w:tcBorders>
            <w:bottom w:val="single" w:sz="4" w:space="0" w:color="auto"/>
          </w:tcBorders>
          <w:vAlign w:val="bottom"/>
        </w:tcPr>
        <w:p w:rsidR="00C152DC" w:rsidRPr="0039727B" w:rsidRDefault="00C152DC">
          <w:pPr>
            <w:pStyle w:val="Header"/>
            <w:rPr>
              <w:bCs/>
              <w:color w:val="CFBA6B"/>
              <w:sz w:val="24"/>
              <w:szCs w:val="24"/>
            </w:rPr>
          </w:pPr>
          <w:r w:rsidRPr="0039727B">
            <w:rPr>
              <w:b/>
              <w:bCs/>
              <w:color w:val="CFBA6B"/>
              <w:sz w:val="24"/>
              <w:szCs w:val="24"/>
            </w:rPr>
            <w:t>[</w:t>
          </w:r>
          <w:sdt>
            <w:sdtPr>
              <w:rPr>
                <w:b/>
                <w:bCs/>
                <w:caps/>
                <w:color w:val="CFBA6B"/>
                <w:sz w:val="24"/>
                <w:szCs w:val="24"/>
              </w:rPr>
              <w:alias w:val="Title"/>
              <w:id w:val="1458290446"/>
              <w:dataBinding w:prefixMappings="xmlns:ns0='http://schemas.openxmlformats.org/package/2006/metadata/core-properties' xmlns:ns1='http://purl.org/dc/elements/1.1/'" w:xpath="/ns0:coreProperties[1]/ns1:title[1]" w:storeItemID="{6C3C8BC8-F283-45AE-878A-BAB7291924A1}"/>
              <w:text/>
            </w:sdtPr>
            <w:sdtEndPr/>
            <w:sdtContent>
              <w:r w:rsidR="00253BDA" w:rsidRPr="0039727B">
                <w:rPr>
                  <w:b/>
                  <w:bCs/>
                  <w:caps/>
                  <w:color w:val="CFBA6B"/>
                  <w:sz w:val="24"/>
                  <w:szCs w:val="24"/>
                </w:rPr>
                <w:t>NBA Game Tracker</w:t>
              </w:r>
            </w:sdtContent>
          </w:sdt>
          <w:r w:rsidRPr="0039727B">
            <w:rPr>
              <w:b/>
              <w:bCs/>
              <w:color w:val="CFBA6B"/>
              <w:sz w:val="24"/>
              <w:szCs w:val="24"/>
            </w:rPr>
            <w:t>]</w:t>
          </w:r>
        </w:p>
      </w:tc>
    </w:tr>
  </w:tbl>
  <w:p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90E"/>
    <w:multiLevelType w:val="hybridMultilevel"/>
    <w:tmpl w:val="D9C280BE"/>
    <w:lvl w:ilvl="0" w:tplc="78EC7074">
      <w:start w:val="1"/>
      <w:numFmt w:val="upperRoman"/>
      <w:lvlText w:val="%1."/>
      <w:lvlJc w:val="right"/>
      <w:pPr>
        <w:ind w:left="360" w:hanging="360"/>
      </w:pPr>
      <w:rPr>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35BD1"/>
    <w:multiLevelType w:val="hybridMultilevel"/>
    <w:tmpl w:val="60F4F410"/>
    <w:lvl w:ilvl="0" w:tplc="5A62E1A6">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2E50185"/>
    <w:multiLevelType w:val="hybridMultilevel"/>
    <w:tmpl w:val="413058AC"/>
    <w:lvl w:ilvl="0" w:tplc="80AEF15E">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0A1289"/>
    <w:rsid w:val="000B331E"/>
    <w:rsid w:val="000D437A"/>
    <w:rsid w:val="00253BDA"/>
    <w:rsid w:val="002D4C68"/>
    <w:rsid w:val="0039727B"/>
    <w:rsid w:val="003E1D34"/>
    <w:rsid w:val="003E1D56"/>
    <w:rsid w:val="00420F46"/>
    <w:rsid w:val="0052734F"/>
    <w:rsid w:val="00563874"/>
    <w:rsid w:val="005C2F0F"/>
    <w:rsid w:val="00657C26"/>
    <w:rsid w:val="00686D09"/>
    <w:rsid w:val="00691022"/>
    <w:rsid w:val="00744BAC"/>
    <w:rsid w:val="007D2A8E"/>
    <w:rsid w:val="008B40C1"/>
    <w:rsid w:val="008C6B2D"/>
    <w:rsid w:val="008E601F"/>
    <w:rsid w:val="008F3C94"/>
    <w:rsid w:val="00953C99"/>
    <w:rsid w:val="00996533"/>
    <w:rsid w:val="009A4D42"/>
    <w:rsid w:val="009F6693"/>
    <w:rsid w:val="00A37B4D"/>
    <w:rsid w:val="00AA765B"/>
    <w:rsid w:val="00AB0BF0"/>
    <w:rsid w:val="00AD223E"/>
    <w:rsid w:val="00BB243E"/>
    <w:rsid w:val="00BC60FD"/>
    <w:rsid w:val="00BF4089"/>
    <w:rsid w:val="00C152DC"/>
    <w:rsid w:val="00C55006"/>
    <w:rsid w:val="00CB7D12"/>
    <w:rsid w:val="00D17368"/>
    <w:rsid w:val="00D668E0"/>
    <w:rsid w:val="00D82416"/>
    <w:rsid w:val="00E2654D"/>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AFBE"/>
  <w15:docId w15:val="{F8A8AC07-101B-4461-9026-394555C5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0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60FD"/>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CB7D12"/>
    <w:rPr>
      <w:color w:val="0000FF" w:themeColor="hyperlink"/>
      <w:u w:val="single"/>
    </w:rPr>
  </w:style>
  <w:style w:type="table" w:styleId="TableGrid">
    <w:name w:val="Table Grid"/>
    <w:basedOn w:val="TableNormal"/>
    <w:uiPriority w:val="59"/>
    <w:unhideWhenUsed/>
    <w:rsid w:val="00BC6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0F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C60FD"/>
    <w:pPr>
      <w:spacing w:line="259" w:lineRule="auto"/>
      <w:outlineLvl w:val="9"/>
    </w:pPr>
    <w:rPr>
      <w:lang w:val="en-US" w:eastAsia="en-US"/>
    </w:rPr>
  </w:style>
  <w:style w:type="paragraph" w:styleId="TOC2">
    <w:name w:val="toc 2"/>
    <w:basedOn w:val="Normal"/>
    <w:next w:val="Normal"/>
    <w:autoRedefine/>
    <w:uiPriority w:val="39"/>
    <w:unhideWhenUsed/>
    <w:rsid w:val="00BC60FD"/>
    <w:pPr>
      <w:spacing w:after="100" w:line="259" w:lineRule="auto"/>
      <w:ind w:left="220"/>
    </w:pPr>
    <w:rPr>
      <w:rFonts w:cs="Times New Roman"/>
      <w:lang w:val="en-US" w:eastAsia="en-US"/>
    </w:rPr>
  </w:style>
  <w:style w:type="paragraph" w:styleId="TOC1">
    <w:name w:val="toc 1"/>
    <w:basedOn w:val="Normal"/>
    <w:next w:val="Normal"/>
    <w:autoRedefine/>
    <w:uiPriority w:val="39"/>
    <w:unhideWhenUsed/>
    <w:rsid w:val="00BC60FD"/>
    <w:pPr>
      <w:spacing w:after="100" w:line="259" w:lineRule="auto"/>
    </w:pPr>
    <w:rPr>
      <w:rFonts w:cs="Times New Roman"/>
      <w:lang w:val="en-US" w:eastAsia="en-US"/>
    </w:rPr>
  </w:style>
  <w:style w:type="paragraph" w:styleId="TOC3">
    <w:name w:val="toc 3"/>
    <w:basedOn w:val="Normal"/>
    <w:next w:val="Normal"/>
    <w:autoRedefine/>
    <w:uiPriority w:val="39"/>
    <w:unhideWhenUsed/>
    <w:rsid w:val="00BC60FD"/>
    <w:pPr>
      <w:spacing w:after="100" w:line="259" w:lineRule="auto"/>
      <w:ind w:left="440"/>
    </w:pPr>
    <w:rPr>
      <w:rFonts w:cs="Times New Roman"/>
      <w:lang w:val="en-US" w:eastAsia="en-US"/>
    </w:rPr>
  </w:style>
  <w:style w:type="character" w:styleId="Strong">
    <w:name w:val="Strong"/>
    <w:basedOn w:val="DefaultParagraphFont"/>
    <w:uiPriority w:val="22"/>
    <w:qFormat/>
    <w:rsid w:val="00BC60FD"/>
    <w:rPr>
      <w:b/>
      <w:bCs/>
    </w:rPr>
  </w:style>
  <w:style w:type="character" w:customStyle="1" w:styleId="Heading2Char">
    <w:name w:val="Heading 2 Char"/>
    <w:basedOn w:val="DefaultParagraphFont"/>
    <w:link w:val="Heading2"/>
    <w:uiPriority w:val="9"/>
    <w:rsid w:val="00BC60FD"/>
    <w:rPr>
      <w:rFonts w:eastAsiaTheme="majorEastAsia"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eddieysong/COMP229_F16_Team_Project_1"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2016-10-07T00:00:00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4969014-DCE3-4325-B423-ADBA8A02F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128</TotalTime>
  <Pages>8</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Alien Hunter</vt:lpstr>
    </vt:vector>
  </TitlesOfParts>
  <Company>sOMBERLAIN STUDIOS presents</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 Game Tracker</dc:title>
  <dc:subject>Track and display information of past and current NBA games</dc:subject>
  <dc:creator>Thiago</dc:creator>
  <cp:lastModifiedBy>Mr. Edward Yang Song</cp:lastModifiedBy>
  <cp:revision>14</cp:revision>
  <dcterms:created xsi:type="dcterms:W3CDTF">2011-07-15T01:03:00Z</dcterms:created>
  <dcterms:modified xsi:type="dcterms:W3CDTF">2016-10-07T18:24:00Z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